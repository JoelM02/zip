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0E9" w:rsidRDefault="005A2E2F">
      <w:bookmarkStart w:id="0" w:name="_GoBack"/>
      <w:r>
        <w:rPr>
          <w:noProof/>
          <w:lang w:eastAsia="en-GB"/>
        </w:rPr>
        <w:drawing>
          <wp:inline distT="0" distB="0" distL="0" distR="0" wp14:anchorId="33FEB410" wp14:editId="408BF202">
            <wp:extent cx="6295002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751" t="35055" r="59773" b="29301"/>
                    <a:stretch/>
                  </pic:blipFill>
                  <pic:spPr bwMode="auto">
                    <a:xfrm>
                      <a:off x="0" y="0"/>
                      <a:ext cx="6309414" cy="3895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F3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E2F"/>
    <w:rsid w:val="005A2E2F"/>
    <w:rsid w:val="00DF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44F57-FFB7-48BD-AC2C-00A3FE13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83DE3BAC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C2k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MILES</dc:creator>
  <cp:keywords/>
  <dc:description/>
  <cp:lastModifiedBy>Joel MILES</cp:lastModifiedBy>
  <cp:revision>1</cp:revision>
  <dcterms:created xsi:type="dcterms:W3CDTF">2020-03-20T09:32:00Z</dcterms:created>
  <dcterms:modified xsi:type="dcterms:W3CDTF">2020-03-20T09:32:00Z</dcterms:modified>
</cp:coreProperties>
</file>